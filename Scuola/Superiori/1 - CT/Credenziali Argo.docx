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0B16" w14:textId="77777777" w:rsidR="004759DA" w:rsidRDefault="00ED1852">
      <w:r>
        <w:t>Credenziali Argo</w:t>
      </w:r>
    </w:p>
    <w:p w14:paraId="4F98176B" w14:textId="77777777" w:rsidR="004759DA" w:rsidRDefault="00ED1852">
      <w:proofErr w:type="gramStart"/>
      <w:r w:rsidRPr="00CD3E9E">
        <w:t>Email</w:t>
      </w:r>
      <w:proofErr w:type="gramEnd"/>
      <w:r w:rsidRPr="00CD3E9E">
        <w:t xml:space="preserve">: </w:t>
      </w:r>
      <w:r>
        <w:fldChar w:fldCharType="begin"/>
      </w:r>
      <w:r>
        <w:instrText xml:space="preserve"> HYPERLINK  "mailto:memmeema07@gmail.com" </w:instrText>
      </w:r>
      <w:r>
        <w:fldChar w:fldCharType="separate"/>
      </w:r>
      <w:r w:rsidRPr="00CD3E9E">
        <w:rPr>
          <w:rStyle w:val="Collegamentoipertestuale"/>
        </w:rPr>
        <w:t>memmeema07@gmail.com</w:t>
      </w:r>
      <w:r>
        <w:rPr>
          <w:rStyle w:val="Collegamentoipertestuale"/>
          <w:lang w:val="en-US"/>
        </w:rPr>
        <w:fldChar w:fldCharType="end"/>
      </w:r>
    </w:p>
    <w:p w14:paraId="18C74834" w14:textId="77777777" w:rsidR="004759DA" w:rsidRDefault="00ED1852">
      <w:r>
        <w:t xml:space="preserve">Nome utente: </w:t>
      </w:r>
      <w:proofErr w:type="spellStart"/>
      <w:r>
        <w:t>carliniemanuele</w:t>
      </w:r>
      <w:proofErr w:type="spellEnd"/>
    </w:p>
    <w:p w14:paraId="3029AEAF" w14:textId="77777777" w:rsidR="004759DA" w:rsidRDefault="00ED1852">
      <w:proofErr w:type="spellStart"/>
      <w:r>
        <w:t>Pssw</w:t>
      </w:r>
      <w:proofErr w:type="spellEnd"/>
      <w:r>
        <w:t>: Memmema@2007</w:t>
      </w:r>
    </w:p>
    <w:p w14:paraId="4A1F4777" w14:textId="77777777" w:rsidR="004759DA" w:rsidRDefault="00ED1852">
      <w:proofErr w:type="spellStart"/>
      <w:r>
        <w:t>Cd</w:t>
      </w:r>
      <w:proofErr w:type="spellEnd"/>
      <w:r>
        <w:t xml:space="preserve"> Scuola: sg26520</w:t>
      </w:r>
    </w:p>
    <w:sectPr w:rsidR="004759DA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F6EAF" w14:textId="77777777" w:rsidR="00ED1852" w:rsidRDefault="00ED1852">
      <w:pPr>
        <w:spacing w:after="0" w:line="240" w:lineRule="auto"/>
      </w:pPr>
      <w:r>
        <w:separator/>
      </w:r>
    </w:p>
  </w:endnote>
  <w:endnote w:type="continuationSeparator" w:id="0">
    <w:p w14:paraId="1AA1E68F" w14:textId="77777777" w:rsidR="00ED1852" w:rsidRDefault="00ED1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A7CE8" w14:textId="77777777" w:rsidR="00ED1852" w:rsidRDefault="00ED185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EDBC7F0" w14:textId="77777777" w:rsidR="00ED1852" w:rsidRDefault="00ED18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759DA"/>
    <w:rsid w:val="004759DA"/>
    <w:rsid w:val="00CD3E9E"/>
    <w:rsid w:val="00ED1852"/>
    <w:rsid w:val="00E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D12FE"/>
  <w15:docId w15:val="{E6025865-3B2A-40FA-AF86-702911F4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Pr>
      <w:color w:val="0563C1"/>
      <w:u w:val="single"/>
    </w:rPr>
  </w:style>
  <w:style w:type="character" w:styleId="Menzionenonrisolta">
    <w:name w:val="Unresolved Mention"/>
    <w:basedOn w:val="Carpredefinitoparagrafo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Carlini</dc:creator>
  <dc:description/>
  <cp:lastModifiedBy>Emanuele Carlini</cp:lastModifiedBy>
  <cp:revision>2</cp:revision>
  <dcterms:created xsi:type="dcterms:W3CDTF">2021-11-15T16:58:00Z</dcterms:created>
  <dcterms:modified xsi:type="dcterms:W3CDTF">2021-11-15T16:58:00Z</dcterms:modified>
</cp:coreProperties>
</file>